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Pr="00CB08AC" w:rsidRDefault="00CB08AC" w:rsidP="00141A4C">
      <w:pPr>
        <w:pStyle w:val="Title"/>
        <w:rPr>
          <w:sz w:val="28"/>
          <w:szCs w:val="28"/>
        </w:rPr>
      </w:pPr>
      <w:r w:rsidRPr="00CB08AC">
        <w:rPr>
          <w:sz w:val="28"/>
          <w:szCs w:val="28"/>
        </w:rPr>
        <w:t>Nirmala Choudhary</w:t>
      </w:r>
    </w:p>
    <w:p w:rsidR="00CB08AC" w:rsidRPr="003F1FF5" w:rsidRDefault="00CB08AC" w:rsidP="00CB08AC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1FF5">
        <w:rPr>
          <w:rFonts w:ascii="Times New Roman" w:hAnsi="Times New Roman" w:cs="Times New Roman"/>
          <w:color w:val="000000" w:themeColor="text1"/>
          <w:sz w:val="24"/>
          <w:szCs w:val="24"/>
        </w:rPr>
        <w:t>M: +91 8982022553</w:t>
      </w:r>
    </w:p>
    <w:p w:rsidR="00CB08AC" w:rsidRPr="00B74477" w:rsidRDefault="00CB08AC" w:rsidP="00CB08AC">
      <w:pPr>
        <w:rPr>
          <w:rFonts w:ascii="Times New Roman" w:hAnsi="Times New Roman" w:cs="Times New Roman"/>
          <w:color w:val="000000" w:themeColor="text1"/>
        </w:rPr>
      </w:pPr>
      <w:r w:rsidRPr="003F1FF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E-mail: </w:t>
      </w:r>
      <w:hyperlink r:id="rId8" w:history="1">
        <w:r w:rsidRPr="003F1FF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nirmalachoudhary2010@gmail.com</w:t>
        </w:r>
      </w:hyperlink>
      <w:r w:rsidRPr="00B74477">
        <w:rPr>
          <w:rFonts w:ascii="Times New Roman" w:hAnsi="Times New Roman" w:cs="Times New Roman"/>
          <w:color w:val="000000" w:themeColor="text1"/>
        </w:rPr>
        <w:t xml:space="preserve"> </w:t>
      </w:r>
    </w:p>
    <w:p w:rsidR="006270A9" w:rsidRDefault="00163F5E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BEF2576620984F9F91BADAA27F913719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Default="00CB08AC">
      <w:r w:rsidRPr="003F1FF5">
        <w:rPr>
          <w:rFonts w:ascii="Times New Roman" w:hAnsi="Times New Roman" w:cs="Times New Roman"/>
          <w:color w:val="000000" w:themeColor="text1"/>
          <w:sz w:val="24"/>
          <w:szCs w:val="24"/>
        </w:rPr>
        <w:t>To work for an organization where I can analyze and optimize own skills as per the requirement of the company to achieve the goal</w:t>
      </w:r>
      <w:r w:rsidRPr="003C1CC4">
        <w:rPr>
          <w:rFonts w:ascii="Times New Roman" w:hAnsi="Times New Roman" w:cs="Times New Roman"/>
          <w:color w:val="000000" w:themeColor="text1"/>
        </w:rPr>
        <w:t>.</w:t>
      </w:r>
    </w:p>
    <w:p w:rsidR="006024D3" w:rsidRPr="006024D3" w:rsidRDefault="00CB08AC" w:rsidP="006024D3">
      <w:pPr>
        <w:pStyle w:val="Heading1"/>
      </w:pPr>
      <w:r>
        <w:t>Project and Training</w:t>
      </w:r>
    </w:p>
    <w:tbl>
      <w:tblPr>
        <w:tblStyle w:val="TableGrid"/>
        <w:tblW w:w="10649" w:type="dxa"/>
        <w:tblLook w:val="04A0" w:firstRow="1" w:lastRow="0" w:firstColumn="1" w:lastColumn="0" w:noHBand="0" w:noVBand="1"/>
      </w:tblPr>
      <w:tblGrid>
        <w:gridCol w:w="2490"/>
        <w:gridCol w:w="2476"/>
        <w:gridCol w:w="1959"/>
        <w:gridCol w:w="3724"/>
      </w:tblGrid>
      <w:tr w:rsidR="006024D3" w:rsidRPr="003F1FF5" w:rsidTr="00122CAE">
        <w:trPr>
          <w:trHeight w:val="352"/>
        </w:trPr>
        <w:tc>
          <w:tcPr>
            <w:tcW w:w="2490" w:type="dxa"/>
          </w:tcPr>
          <w:p w:rsidR="006024D3" w:rsidRPr="003F1FF5" w:rsidRDefault="006024D3" w:rsidP="00122CAE">
            <w:pPr>
              <w:pStyle w:val="BodyText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2476" w:type="dxa"/>
          </w:tcPr>
          <w:p w:rsidR="006024D3" w:rsidRPr="003F1FF5" w:rsidRDefault="006024D3" w:rsidP="00122CAE">
            <w:pPr>
              <w:pStyle w:val="BodyText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959" w:type="dxa"/>
          </w:tcPr>
          <w:p w:rsidR="006024D3" w:rsidRPr="003F1FF5" w:rsidRDefault="006024D3" w:rsidP="00122CAE">
            <w:pPr>
              <w:pStyle w:val="BodyText"/>
              <w:spacing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3724" w:type="dxa"/>
          </w:tcPr>
          <w:p w:rsidR="006024D3" w:rsidRPr="003F1FF5" w:rsidRDefault="006024D3" w:rsidP="00122CAE">
            <w:pPr>
              <w:pStyle w:val="BodyText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</w:tr>
      <w:tr w:rsidR="006024D3" w:rsidRPr="003F1FF5" w:rsidTr="00122CAE">
        <w:trPr>
          <w:trHeight w:val="337"/>
        </w:trPr>
        <w:tc>
          <w:tcPr>
            <w:tcW w:w="2490" w:type="dxa"/>
          </w:tcPr>
          <w:p w:rsidR="006024D3" w:rsidRPr="003F1FF5" w:rsidRDefault="0040533E" w:rsidP="00122CAE">
            <w:pPr>
              <w:pStyle w:val="BodyText"/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6024D3" w:rsidRPr="003F1FF5">
              <w:rPr>
                <w:b/>
                <w:sz w:val="24"/>
                <w:szCs w:val="24"/>
              </w:rPr>
              <w:t>omplaint website</w:t>
            </w:r>
          </w:p>
        </w:tc>
        <w:tc>
          <w:tcPr>
            <w:tcW w:w="2476" w:type="dxa"/>
          </w:tcPr>
          <w:p w:rsidR="0040533E" w:rsidRDefault="0040533E" w:rsidP="0040533E">
            <w:pPr>
              <w:pStyle w:val="BodyText"/>
              <w:numPr>
                <w:ilvl w:val="0"/>
                <w:numId w:val="38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Web based Application</w:t>
            </w:r>
          </w:p>
          <w:p w:rsidR="006024D3" w:rsidRDefault="006024D3" w:rsidP="0040533E">
            <w:pPr>
              <w:pStyle w:val="BodyText"/>
              <w:numPr>
                <w:ilvl w:val="0"/>
                <w:numId w:val="38"/>
              </w:numPr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Inspired form the society where girls are facing problem in everyday life regarding their safety.</w:t>
            </w:r>
          </w:p>
          <w:p w:rsidR="006024D3" w:rsidRPr="003F1FF5" w:rsidRDefault="006024D3" w:rsidP="0040533E">
            <w:pPr>
              <w:pStyle w:val="BodyText"/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9" w:type="dxa"/>
          </w:tcPr>
          <w:p w:rsidR="006024D3" w:rsidRPr="003F1FF5" w:rsidRDefault="006024D3" w:rsidP="00122CAE">
            <w:pPr>
              <w:pStyle w:val="BodyText"/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Html,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style sheet, J</w:t>
            </w: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ava script and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ql</w:t>
            </w:r>
            <w:proofErr w:type="spellEnd"/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server.</w:t>
            </w:r>
          </w:p>
        </w:tc>
        <w:tc>
          <w:tcPr>
            <w:tcW w:w="3724" w:type="dxa"/>
          </w:tcPr>
          <w:p w:rsidR="006024D3" w:rsidRPr="003F1FF5" w:rsidRDefault="006024D3" w:rsidP="00122CAE">
            <w:pPr>
              <w:pStyle w:val="BodyText"/>
              <w:spacing w:line="100" w:lineRule="atLeas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whole designing of the web page was done using html and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6024D3" w:rsidRPr="003F1FF5" w:rsidTr="00122CAE">
        <w:trPr>
          <w:trHeight w:val="352"/>
        </w:trPr>
        <w:tc>
          <w:tcPr>
            <w:tcW w:w="2490" w:type="dxa"/>
          </w:tcPr>
          <w:p w:rsidR="006024D3" w:rsidRPr="003F1FF5" w:rsidRDefault="006024D3" w:rsidP="00122CAE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 w:rsidRPr="00CB08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Management System.</w:t>
            </w:r>
          </w:p>
        </w:tc>
        <w:tc>
          <w:tcPr>
            <w:tcW w:w="2476" w:type="dxa"/>
          </w:tcPr>
          <w:p w:rsidR="006024D3" w:rsidRPr="00396881" w:rsidRDefault="006024D3" w:rsidP="00122CAE">
            <w:pPr>
              <w:pStyle w:val="ListParagraph"/>
              <w:numPr>
                <w:ilvl w:val="0"/>
                <w:numId w:val="32"/>
              </w:numPr>
              <w:spacing w:before="2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</w:rPr>
            </w:pPr>
            <w:r w:rsidRPr="00396881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</w:rPr>
              <w:t>Desktop based Application.</w:t>
            </w:r>
          </w:p>
          <w:p w:rsidR="006024D3" w:rsidRPr="00396881" w:rsidRDefault="006024D3" w:rsidP="00122CAE">
            <w:pPr>
              <w:pStyle w:val="ListParagraph"/>
              <w:numPr>
                <w:ilvl w:val="0"/>
                <w:numId w:val="32"/>
              </w:numPr>
              <w:spacing w:before="20"/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</w:rPr>
            </w:pPr>
            <w:r w:rsidRPr="00396881">
              <w:rPr>
                <w:rFonts w:ascii="Times New Roman" w:eastAsiaTheme="minorHAnsi" w:hAnsi="Times New Roman" w:cs="Times New Roman"/>
                <w:bCs/>
                <w:color w:val="auto"/>
                <w:sz w:val="24"/>
                <w:szCs w:val="24"/>
              </w:rPr>
              <w:t>Application for maintaining students record.</w:t>
            </w:r>
          </w:p>
          <w:p w:rsidR="006024D3" w:rsidRPr="003F1FF5" w:rsidRDefault="006024D3" w:rsidP="00122CAE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59" w:type="dxa"/>
          </w:tcPr>
          <w:p w:rsidR="006024D3" w:rsidRPr="003F1FF5" w:rsidRDefault="006024D3" w:rsidP="00122CAE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J</w:t>
            </w: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ava and Microsoft access</w:t>
            </w:r>
          </w:p>
        </w:tc>
        <w:tc>
          <w:tcPr>
            <w:tcW w:w="3724" w:type="dxa"/>
          </w:tcPr>
          <w:p w:rsidR="006024D3" w:rsidRPr="003F1FF5" w:rsidRDefault="006024D3" w:rsidP="00122CAE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registration and login page was designed using java.</w:t>
            </w:r>
          </w:p>
        </w:tc>
      </w:tr>
      <w:tr w:rsidR="006024D3" w:rsidRPr="003F1FF5" w:rsidTr="00122CAE">
        <w:trPr>
          <w:trHeight w:val="337"/>
        </w:trPr>
        <w:tc>
          <w:tcPr>
            <w:tcW w:w="2490" w:type="dxa"/>
          </w:tcPr>
          <w:p w:rsidR="006024D3" w:rsidRPr="003C1CC4" w:rsidRDefault="006024D3" w:rsidP="00122CAE">
            <w:pPr>
              <w:pStyle w:val="BodyText"/>
              <w:spacing w:line="100" w:lineRule="atLeast"/>
              <w:rPr>
                <w:rFonts w:ascii="Times New Roman" w:hAnsi="Times New Roman" w:cs="Times New Roman"/>
                <w:sz w:val="24"/>
              </w:rPr>
            </w:pPr>
            <w:r w:rsidRPr="003C1CC4">
              <w:rPr>
                <w:rFonts w:ascii="Times New Roman" w:hAnsi="Times New Roman" w:cs="Times New Roman"/>
                <w:b/>
                <w:sz w:val="24"/>
              </w:rPr>
              <w:t>Training on Search Engine Optimization</w:t>
            </w:r>
          </w:p>
          <w:p w:rsidR="006024D3" w:rsidRPr="003F1FF5" w:rsidRDefault="006024D3" w:rsidP="00122CAE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</w:p>
        </w:tc>
        <w:tc>
          <w:tcPr>
            <w:tcW w:w="2476" w:type="dxa"/>
          </w:tcPr>
          <w:p w:rsidR="006024D3" w:rsidRPr="006024D3" w:rsidRDefault="006024D3" w:rsidP="00122CAE">
            <w:pPr>
              <w:pStyle w:val="BodyText"/>
              <w:numPr>
                <w:ilvl w:val="0"/>
                <w:numId w:val="35"/>
              </w:numPr>
              <w:spacing w:after="4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024D3">
              <w:rPr>
                <w:rFonts w:ascii="Times New Roman" w:hAnsi="Times New Roman" w:cs="Times New Roman"/>
                <w:sz w:val="24"/>
                <w:szCs w:val="24"/>
              </w:rPr>
              <w:t xml:space="preserve">30 days training on </w:t>
            </w:r>
            <w:proofErr w:type="spellStart"/>
            <w:r w:rsidRPr="006024D3">
              <w:rPr>
                <w:rFonts w:ascii="Times New Roman" w:hAnsi="Times New Roman" w:cs="Times New Roman"/>
                <w:sz w:val="24"/>
                <w:szCs w:val="24"/>
              </w:rPr>
              <w:t>Seo</w:t>
            </w:r>
            <w:proofErr w:type="spellEnd"/>
            <w:r w:rsidRPr="006024D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024D3" w:rsidRPr="006024D3" w:rsidRDefault="006024D3" w:rsidP="00122CAE">
            <w:pPr>
              <w:pStyle w:val="BodyText"/>
              <w:numPr>
                <w:ilvl w:val="0"/>
                <w:numId w:val="35"/>
              </w:numPr>
              <w:spacing w:after="40" w:line="10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6024D3">
              <w:rPr>
                <w:rFonts w:ascii="Times New Roman" w:hAnsi="Times New Roman" w:cs="Times New Roman"/>
                <w:sz w:val="24"/>
                <w:szCs w:val="24"/>
              </w:rPr>
              <w:t xml:space="preserve">Learned about forum posting, article writing, and blogs creation, website designing and </w:t>
            </w:r>
            <w:proofErr w:type="spellStart"/>
            <w:r w:rsidRPr="006024D3">
              <w:rPr>
                <w:rFonts w:ascii="Times New Roman" w:hAnsi="Times New Roman" w:cs="Times New Roman"/>
                <w:sz w:val="24"/>
                <w:szCs w:val="24"/>
              </w:rPr>
              <w:t>ppc</w:t>
            </w:r>
            <w:proofErr w:type="spellEnd"/>
            <w:r w:rsidRPr="006024D3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024D3">
              <w:rPr>
                <w:rFonts w:ascii="Times New Roman" w:hAnsi="Times New Roman" w:cs="Times New Roman"/>
                <w:sz w:val="24"/>
                <w:szCs w:val="24"/>
              </w:rPr>
              <w:t>cpc</w:t>
            </w:r>
            <w:proofErr w:type="spellEnd"/>
            <w:r w:rsidRPr="006024D3">
              <w:rPr>
                <w:rFonts w:ascii="Times New Roman" w:hAnsi="Times New Roman" w:cs="Times New Roman"/>
                <w:sz w:val="24"/>
                <w:szCs w:val="24"/>
              </w:rPr>
              <w:t xml:space="preserve"> techniques</w:t>
            </w:r>
          </w:p>
        </w:tc>
        <w:tc>
          <w:tcPr>
            <w:tcW w:w="1959" w:type="dxa"/>
          </w:tcPr>
          <w:p w:rsidR="006024D3" w:rsidRPr="003F1FF5" w:rsidRDefault="006024D3" w:rsidP="00122CAE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Dreamviewer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 a platform, html and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3724" w:type="dxa"/>
          </w:tcPr>
          <w:p w:rsidR="006024D3" w:rsidRPr="003F1FF5" w:rsidRDefault="006024D3" w:rsidP="00122CAE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Created a website providing knowledge of technology.</w:t>
            </w:r>
          </w:p>
        </w:tc>
      </w:tr>
      <w:tr w:rsidR="006024D3" w:rsidRPr="003F1FF5" w:rsidTr="00122CAE">
        <w:trPr>
          <w:trHeight w:val="337"/>
        </w:trPr>
        <w:tc>
          <w:tcPr>
            <w:tcW w:w="2490" w:type="dxa"/>
          </w:tcPr>
          <w:p w:rsidR="006024D3" w:rsidRPr="003C1CC4" w:rsidRDefault="006024D3" w:rsidP="00122CAE">
            <w:pPr>
              <w:pStyle w:val="BodyText"/>
              <w:spacing w:line="100" w:lineRule="atLeas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3C1CC4">
              <w:rPr>
                <w:rFonts w:ascii="Times New Roman" w:hAnsi="Times New Roman" w:cs="Times New Roman"/>
                <w:b/>
                <w:bCs/>
                <w:sz w:val="24"/>
              </w:rPr>
              <w:t>Vocational training in NTPC</w:t>
            </w:r>
          </w:p>
          <w:p w:rsidR="006024D3" w:rsidRPr="003F1FF5" w:rsidRDefault="006024D3" w:rsidP="00122CAE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</w:p>
        </w:tc>
        <w:tc>
          <w:tcPr>
            <w:tcW w:w="2476" w:type="dxa"/>
          </w:tcPr>
          <w:p w:rsidR="006024D3" w:rsidRDefault="006024D3" w:rsidP="00122CAE">
            <w:pPr>
              <w:pStyle w:val="BodyText"/>
              <w:numPr>
                <w:ilvl w:val="0"/>
                <w:numId w:val="37"/>
              </w:numPr>
              <w:spacing w:after="40" w:line="100" w:lineRule="atLeast"/>
              <w:rPr>
                <w:rFonts w:ascii="Times New Roman" w:hAnsi="Times New Roman" w:cs="Times New Roman"/>
              </w:rPr>
            </w:pPr>
            <w:r w:rsidRPr="003C1CC4">
              <w:rPr>
                <w:rFonts w:ascii="Times New Roman" w:hAnsi="Times New Roman" w:cs="Times New Roman"/>
              </w:rPr>
              <w:t>15 days training on computer network.</w:t>
            </w:r>
          </w:p>
          <w:p w:rsidR="006024D3" w:rsidRPr="006024D3" w:rsidRDefault="006024D3" w:rsidP="00122CAE">
            <w:pPr>
              <w:pStyle w:val="BodyText"/>
              <w:numPr>
                <w:ilvl w:val="0"/>
                <w:numId w:val="37"/>
              </w:numPr>
              <w:spacing w:after="40" w:line="100" w:lineRule="atLeast"/>
              <w:rPr>
                <w:rFonts w:ascii="Times New Roman" w:hAnsi="Times New Roman" w:cs="Times New Roman"/>
              </w:rPr>
            </w:pPr>
            <w:r w:rsidRPr="006024D3">
              <w:rPr>
                <w:rFonts w:ascii="Times New Roman" w:hAnsi="Times New Roman" w:cs="Times New Roman"/>
              </w:rPr>
              <w:t>Brief knowledge about VSAT, RFID, Servers and complainant register website</w:t>
            </w:r>
          </w:p>
        </w:tc>
        <w:tc>
          <w:tcPr>
            <w:tcW w:w="1959" w:type="dxa"/>
          </w:tcPr>
          <w:p w:rsidR="006024D3" w:rsidRPr="003F1FF5" w:rsidRDefault="006024D3" w:rsidP="00122CAE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724" w:type="dxa"/>
          </w:tcPr>
          <w:p w:rsidR="006024D3" w:rsidRPr="003F1FF5" w:rsidRDefault="006024D3" w:rsidP="00122CAE">
            <w:pPr>
              <w:pStyle w:val="BodyTex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I learnt about the computer network services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and also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learnt how a complaint website work.</w:t>
            </w:r>
          </w:p>
        </w:tc>
      </w:tr>
    </w:tbl>
    <w:p w:rsidR="006024D3" w:rsidRDefault="006024D3">
      <w:pPr>
        <w:pStyle w:val="Heading1"/>
        <w:rPr>
          <w:rFonts w:asciiTheme="minorHAnsi" w:eastAsiaTheme="minorEastAsia" w:hAnsiTheme="minorHAnsi" w:cstheme="minorBidi"/>
          <w:b w:val="0"/>
          <w:color w:val="404040" w:themeColor="text1" w:themeTint="BF"/>
          <w:sz w:val="22"/>
          <w:szCs w:val="22"/>
        </w:rPr>
      </w:pPr>
    </w:p>
    <w:p w:rsidR="0040533E" w:rsidRDefault="0040533E">
      <w:pPr>
        <w:pStyle w:val="Heading1"/>
      </w:pPr>
    </w:p>
    <w:p w:rsidR="00CB08AC" w:rsidRPr="00CB08AC" w:rsidRDefault="00CB08AC" w:rsidP="00CB08AC">
      <w:pPr>
        <w:pStyle w:val="Heading1"/>
      </w:pPr>
      <w:r w:rsidRPr="00CB08AC">
        <w:t>Professional skills</w:t>
      </w:r>
    </w:p>
    <w:p w:rsidR="00CB08AC" w:rsidRPr="003F1FF5" w:rsidRDefault="00CB08AC" w:rsidP="00CB08AC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1FF5">
        <w:rPr>
          <w:rFonts w:ascii="Times New Roman" w:hAnsi="Times New Roman" w:cs="Times New Roman"/>
          <w:sz w:val="24"/>
          <w:szCs w:val="24"/>
        </w:rPr>
        <w:t>Web technology.</w:t>
      </w:r>
    </w:p>
    <w:p w:rsidR="00CB08AC" w:rsidRPr="003F1FF5" w:rsidRDefault="00CB08AC" w:rsidP="00CB08AC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1FF5">
        <w:rPr>
          <w:rFonts w:ascii="Times New Roman" w:hAnsi="Times New Roman" w:cs="Times New Roman"/>
          <w:bCs/>
          <w:sz w:val="24"/>
          <w:szCs w:val="24"/>
        </w:rPr>
        <w:t>C++</w:t>
      </w:r>
    </w:p>
    <w:p w:rsidR="00CB08AC" w:rsidRPr="003F1FF5" w:rsidRDefault="00CB08AC" w:rsidP="00CB08AC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3F1FF5">
        <w:rPr>
          <w:rFonts w:ascii="Times New Roman" w:hAnsi="Times New Roman" w:cs="Times New Roman"/>
          <w:bCs/>
          <w:sz w:val="24"/>
          <w:szCs w:val="24"/>
        </w:rPr>
        <w:t>Html+Css</w:t>
      </w:r>
      <w:proofErr w:type="spellEnd"/>
    </w:p>
    <w:p w:rsidR="00CB08AC" w:rsidRPr="003F1FF5" w:rsidRDefault="00CB08AC" w:rsidP="00CB08AC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1FF5">
        <w:rPr>
          <w:rFonts w:ascii="Times New Roman" w:hAnsi="Times New Roman" w:cs="Times New Roman"/>
          <w:bCs/>
          <w:sz w:val="24"/>
          <w:szCs w:val="24"/>
        </w:rPr>
        <w:t>Core java</w:t>
      </w:r>
    </w:p>
    <w:p w:rsidR="00CB08AC" w:rsidRPr="00CB08AC" w:rsidRDefault="00CB08AC" w:rsidP="00CB08AC">
      <w:pPr>
        <w:pStyle w:val="Heading1"/>
      </w:pPr>
      <w:r>
        <w:t xml:space="preserve">Educational </w:t>
      </w:r>
      <w:r w:rsidRPr="00CB08AC">
        <w:t>Qualification</w:t>
      </w:r>
    </w:p>
    <w:tbl>
      <w:tblPr>
        <w:tblStyle w:val="TableGrid"/>
        <w:tblW w:w="10549" w:type="dxa"/>
        <w:tblLook w:val="04A0" w:firstRow="1" w:lastRow="0" w:firstColumn="1" w:lastColumn="0" w:noHBand="0" w:noVBand="1"/>
      </w:tblPr>
      <w:tblGrid>
        <w:gridCol w:w="2031"/>
        <w:gridCol w:w="2020"/>
        <w:gridCol w:w="2734"/>
        <w:gridCol w:w="1901"/>
        <w:gridCol w:w="1863"/>
      </w:tblGrid>
      <w:tr w:rsidR="00CB08AC" w:rsidRPr="003C1CC4" w:rsidTr="00CB08AC">
        <w:trPr>
          <w:trHeight w:val="305"/>
        </w:trPr>
        <w:tc>
          <w:tcPr>
            <w:tcW w:w="2031" w:type="dxa"/>
          </w:tcPr>
          <w:p w:rsidR="00CB08AC" w:rsidRPr="003F1FF5" w:rsidRDefault="00CB08AC" w:rsidP="000A4C01">
            <w:pPr>
              <w:pStyle w:val="BodyText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2020" w:type="dxa"/>
          </w:tcPr>
          <w:p w:rsidR="00CB08AC" w:rsidRPr="003F1FF5" w:rsidRDefault="00CB08AC" w:rsidP="000A4C01">
            <w:pPr>
              <w:pStyle w:val="BodyText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734" w:type="dxa"/>
          </w:tcPr>
          <w:p w:rsidR="00CB08AC" w:rsidRPr="003F1FF5" w:rsidRDefault="00CB08AC" w:rsidP="000A4C01">
            <w:pPr>
              <w:pStyle w:val="BodyText"/>
              <w:spacing w:line="100" w:lineRule="atLeas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901" w:type="dxa"/>
          </w:tcPr>
          <w:p w:rsidR="00CB08AC" w:rsidRPr="003F1FF5" w:rsidRDefault="00CB08AC" w:rsidP="000A4C01">
            <w:pPr>
              <w:pStyle w:val="BodyText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  <w:tc>
          <w:tcPr>
            <w:tcW w:w="1863" w:type="dxa"/>
          </w:tcPr>
          <w:p w:rsidR="00CB08AC" w:rsidRPr="003F1FF5" w:rsidRDefault="00CB08AC" w:rsidP="000A4C01">
            <w:pPr>
              <w:pStyle w:val="BodyText"/>
              <w:spacing w:line="100" w:lineRule="atLeast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</w:tr>
      <w:tr w:rsidR="00CB08AC" w:rsidRPr="003C1CC4" w:rsidTr="00CB08AC">
        <w:trPr>
          <w:trHeight w:val="292"/>
        </w:trPr>
        <w:tc>
          <w:tcPr>
            <w:tcW w:w="2031" w:type="dxa"/>
          </w:tcPr>
          <w:p w:rsidR="00CB08AC" w:rsidRPr="003F1FF5" w:rsidRDefault="00CB08AC" w:rsidP="000A4C01">
            <w:pPr>
              <w:pStyle w:val="BodyText"/>
              <w:spacing w:line="10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B.E(I.T.)</w:t>
            </w:r>
          </w:p>
        </w:tc>
        <w:tc>
          <w:tcPr>
            <w:tcW w:w="2020" w:type="dxa"/>
          </w:tcPr>
          <w:p w:rsidR="00CB08AC" w:rsidRPr="003F1FF5" w:rsidRDefault="00CB08AC" w:rsidP="000A4C01">
            <w:pPr>
              <w:pStyle w:val="BodyText"/>
              <w:spacing w:line="10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SIRT college</w:t>
            </w:r>
          </w:p>
        </w:tc>
        <w:tc>
          <w:tcPr>
            <w:tcW w:w="2734" w:type="dxa"/>
          </w:tcPr>
          <w:p w:rsidR="00CB08AC" w:rsidRPr="003F1FF5" w:rsidRDefault="00CB08AC" w:rsidP="000A4C01">
            <w:pPr>
              <w:pStyle w:val="BodyText"/>
              <w:spacing w:line="10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RGPV</w:t>
            </w:r>
          </w:p>
        </w:tc>
        <w:tc>
          <w:tcPr>
            <w:tcW w:w="1901" w:type="dxa"/>
          </w:tcPr>
          <w:p w:rsidR="00CB08AC" w:rsidRPr="003F1FF5" w:rsidRDefault="00CB08AC" w:rsidP="000A4C01">
            <w:pPr>
              <w:pStyle w:val="BodyText"/>
              <w:spacing w:line="10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7.91</w:t>
            </w:r>
          </w:p>
        </w:tc>
        <w:tc>
          <w:tcPr>
            <w:tcW w:w="1863" w:type="dxa"/>
          </w:tcPr>
          <w:p w:rsidR="00CB08AC" w:rsidRPr="003F1FF5" w:rsidRDefault="00CB08AC" w:rsidP="000A4C01">
            <w:pPr>
              <w:pStyle w:val="BodyText"/>
              <w:spacing w:line="100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2016</w:t>
            </w:r>
          </w:p>
        </w:tc>
      </w:tr>
      <w:tr w:rsidR="00CB08AC" w:rsidRPr="003C1CC4" w:rsidTr="00CB08AC">
        <w:trPr>
          <w:trHeight w:val="305"/>
        </w:trPr>
        <w:tc>
          <w:tcPr>
            <w:tcW w:w="2031" w:type="dxa"/>
          </w:tcPr>
          <w:p w:rsidR="00CB08AC" w:rsidRPr="003F1FF5" w:rsidRDefault="00CB08AC" w:rsidP="000A4C01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  <w:r w:rsidRPr="003F1FF5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020" w:type="dxa"/>
          </w:tcPr>
          <w:p w:rsidR="00CB08AC" w:rsidRPr="003F1FF5" w:rsidRDefault="00CB08AC" w:rsidP="000A4C01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De-Paul HSS</w:t>
            </w:r>
          </w:p>
        </w:tc>
        <w:tc>
          <w:tcPr>
            <w:tcW w:w="2734" w:type="dxa"/>
          </w:tcPr>
          <w:p w:rsidR="00CB08AC" w:rsidRPr="003F1FF5" w:rsidRDefault="00CB08AC" w:rsidP="000A4C01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C.B.</w:t>
            </w:r>
            <w:proofErr w:type="gramStart"/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S.E</w:t>
            </w:r>
            <w:proofErr w:type="gramEnd"/>
          </w:p>
        </w:tc>
        <w:tc>
          <w:tcPr>
            <w:tcW w:w="1901" w:type="dxa"/>
          </w:tcPr>
          <w:p w:rsidR="00CB08AC" w:rsidRPr="003F1FF5" w:rsidRDefault="00CB08AC" w:rsidP="000A4C01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70%</w:t>
            </w:r>
          </w:p>
        </w:tc>
        <w:tc>
          <w:tcPr>
            <w:tcW w:w="1863" w:type="dxa"/>
          </w:tcPr>
          <w:p w:rsidR="00CB08AC" w:rsidRPr="003F1FF5" w:rsidRDefault="00CB08AC" w:rsidP="000A4C01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2012</w:t>
            </w:r>
          </w:p>
        </w:tc>
      </w:tr>
      <w:tr w:rsidR="00CB08AC" w:rsidRPr="003C1CC4" w:rsidTr="00CB08AC">
        <w:trPr>
          <w:trHeight w:val="292"/>
        </w:trPr>
        <w:tc>
          <w:tcPr>
            <w:tcW w:w="2031" w:type="dxa"/>
          </w:tcPr>
          <w:p w:rsidR="00CB08AC" w:rsidRPr="003F1FF5" w:rsidRDefault="00CB08AC" w:rsidP="000A4C01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10</w:t>
            </w:r>
            <w:r w:rsidRPr="003F1FF5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020" w:type="dxa"/>
          </w:tcPr>
          <w:p w:rsidR="00CB08AC" w:rsidRPr="003F1FF5" w:rsidRDefault="00CB08AC" w:rsidP="000A4C01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De-Paul HSS</w:t>
            </w:r>
          </w:p>
        </w:tc>
        <w:tc>
          <w:tcPr>
            <w:tcW w:w="2734" w:type="dxa"/>
          </w:tcPr>
          <w:p w:rsidR="00CB08AC" w:rsidRPr="003F1FF5" w:rsidRDefault="00CB08AC" w:rsidP="000A4C01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C.B.</w:t>
            </w:r>
            <w:proofErr w:type="gramStart"/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S.E</w:t>
            </w:r>
            <w:proofErr w:type="gramEnd"/>
          </w:p>
        </w:tc>
        <w:tc>
          <w:tcPr>
            <w:tcW w:w="1901" w:type="dxa"/>
          </w:tcPr>
          <w:p w:rsidR="00CB08AC" w:rsidRPr="003F1FF5" w:rsidRDefault="00CB08AC" w:rsidP="000A4C01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8.6</w:t>
            </w:r>
          </w:p>
        </w:tc>
        <w:tc>
          <w:tcPr>
            <w:tcW w:w="1863" w:type="dxa"/>
          </w:tcPr>
          <w:p w:rsidR="00CB08AC" w:rsidRPr="003F1FF5" w:rsidRDefault="00CB08AC" w:rsidP="000A4C01">
            <w:pPr>
              <w:pStyle w:val="BodyTex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F1FF5">
              <w:rPr>
                <w:rFonts w:ascii="Times New Roman" w:hAnsi="Times New Roman" w:cs="Times New Roman"/>
                <w:bCs/>
                <w:sz w:val="24"/>
                <w:szCs w:val="24"/>
              </w:rPr>
              <w:t>2010</w:t>
            </w:r>
          </w:p>
        </w:tc>
      </w:tr>
    </w:tbl>
    <w:p w:rsidR="00CB08AC" w:rsidRPr="006024D3" w:rsidRDefault="00CB08AC" w:rsidP="006024D3">
      <w:pPr>
        <w:pStyle w:val="Heading1"/>
      </w:pPr>
      <w:r w:rsidRPr="007B7E33">
        <w:t>Extra and Co- curricular activities</w:t>
      </w:r>
    </w:p>
    <w:p w:rsidR="00CB08AC" w:rsidRPr="003F1FF5" w:rsidRDefault="00E65C25" w:rsidP="00CB08AC">
      <w:pPr>
        <w:pStyle w:val="BodyText"/>
        <w:widowControl w:val="0"/>
        <w:numPr>
          <w:ilvl w:val="0"/>
          <w:numId w:val="28"/>
        </w:numPr>
        <w:tabs>
          <w:tab w:val="left" w:pos="707"/>
        </w:tabs>
        <w:suppressAutoHyphens/>
        <w:spacing w:after="40" w:line="100" w:lineRule="atLeas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3F1FF5">
        <w:rPr>
          <w:rFonts w:ascii="Times New Roman" w:hAnsi="Times New Roman" w:cs="Times New Roman"/>
          <w:color w:val="auto"/>
          <w:sz w:val="24"/>
          <w:szCs w:val="24"/>
        </w:rPr>
        <w:t>Sports :</w:t>
      </w:r>
      <w:proofErr w:type="gramEnd"/>
      <w:r w:rsidRPr="003F1FF5">
        <w:rPr>
          <w:rFonts w:ascii="Times New Roman" w:hAnsi="Times New Roman" w:cs="Times New Roman"/>
          <w:color w:val="auto"/>
          <w:sz w:val="24"/>
          <w:szCs w:val="24"/>
        </w:rPr>
        <w:t>-  good athlete at cluster level and many sports events.</w:t>
      </w:r>
    </w:p>
    <w:p w:rsidR="00CB08AC" w:rsidRDefault="00E65C25" w:rsidP="00CB08AC">
      <w:pPr>
        <w:pStyle w:val="BodyText"/>
        <w:widowControl w:val="0"/>
        <w:numPr>
          <w:ilvl w:val="0"/>
          <w:numId w:val="28"/>
        </w:numPr>
        <w:tabs>
          <w:tab w:val="left" w:pos="707"/>
        </w:tabs>
        <w:suppressAutoHyphens/>
        <w:spacing w:after="40" w:line="100" w:lineRule="atLeas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F1FF5">
        <w:rPr>
          <w:rFonts w:ascii="Times New Roman" w:hAnsi="Times New Roman" w:cs="Times New Roman"/>
          <w:color w:val="auto"/>
          <w:sz w:val="24"/>
          <w:szCs w:val="24"/>
        </w:rPr>
        <w:t xml:space="preserve">Cultural </w:t>
      </w:r>
      <w:proofErr w:type="gramStart"/>
      <w:r w:rsidRPr="003F1FF5">
        <w:rPr>
          <w:rFonts w:ascii="Times New Roman" w:hAnsi="Times New Roman" w:cs="Times New Roman"/>
          <w:color w:val="auto"/>
          <w:sz w:val="24"/>
          <w:szCs w:val="24"/>
        </w:rPr>
        <w:t>activities:-</w:t>
      </w:r>
      <w:proofErr w:type="gramEnd"/>
      <w:r w:rsidRPr="003F1FF5">
        <w:rPr>
          <w:rFonts w:ascii="Times New Roman" w:hAnsi="Times New Roman" w:cs="Times New Roman"/>
          <w:color w:val="auto"/>
          <w:sz w:val="24"/>
          <w:szCs w:val="24"/>
        </w:rPr>
        <w:t xml:space="preserve"> Won prizes</w:t>
      </w:r>
      <w:r w:rsidR="00CB08AC" w:rsidRPr="003F1FF5">
        <w:rPr>
          <w:rFonts w:ascii="Times New Roman" w:hAnsi="Times New Roman" w:cs="Times New Roman"/>
          <w:color w:val="auto"/>
          <w:sz w:val="24"/>
          <w:szCs w:val="24"/>
        </w:rPr>
        <w:t xml:space="preserve"> at school level.</w:t>
      </w:r>
    </w:p>
    <w:p w:rsidR="003F1FF5" w:rsidRPr="003F1FF5" w:rsidRDefault="003F1FF5" w:rsidP="00CB08AC">
      <w:pPr>
        <w:pStyle w:val="BodyText"/>
        <w:widowControl w:val="0"/>
        <w:numPr>
          <w:ilvl w:val="0"/>
          <w:numId w:val="28"/>
        </w:numPr>
        <w:tabs>
          <w:tab w:val="left" w:pos="707"/>
        </w:tabs>
        <w:suppressAutoHyphens/>
        <w:spacing w:after="40" w:line="100" w:lineRule="atLeast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Jogging and exercise. </w:t>
      </w:r>
    </w:p>
    <w:sdt>
      <w:sdtPr>
        <w:alias w:val="Skills &amp; Abilities:"/>
        <w:tag w:val="Skills &amp; Abilities:"/>
        <w:id w:val="458624136"/>
        <w:placeholder>
          <w:docPart w:val="F5E6041E446B4752A7C67F5B95FFCD43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CB08AC" w:rsidRPr="003F1FF5" w:rsidRDefault="00CB08AC" w:rsidP="00CB08AC">
      <w:pPr>
        <w:pStyle w:val="ListParagraph"/>
        <w:numPr>
          <w:ilvl w:val="0"/>
          <w:numId w:val="29"/>
        </w:numPr>
        <w:spacing w:before="20"/>
        <w:rPr>
          <w:rFonts w:ascii="Times New Roman" w:hAnsi="Times New Roman" w:cs="Times New Roman"/>
          <w:b/>
          <w:color w:val="auto"/>
          <w:sz w:val="24"/>
          <w:szCs w:val="24"/>
          <w:lang w:val="en-GB"/>
        </w:rPr>
      </w:pPr>
      <w:r w:rsidRPr="003F1FF5">
        <w:rPr>
          <w:rFonts w:ascii="Times New Roman" w:hAnsi="Times New Roman" w:cs="Times New Roman"/>
          <w:color w:val="auto"/>
          <w:sz w:val="24"/>
          <w:szCs w:val="24"/>
          <w:lang w:val="en-GB"/>
        </w:rPr>
        <w:t>Flexible</w:t>
      </w:r>
    </w:p>
    <w:p w:rsidR="00CB08AC" w:rsidRPr="003F1FF5" w:rsidRDefault="00CB08AC" w:rsidP="00CB08AC">
      <w:pPr>
        <w:pStyle w:val="BodyText"/>
        <w:widowControl w:val="0"/>
        <w:numPr>
          <w:ilvl w:val="0"/>
          <w:numId w:val="29"/>
        </w:numPr>
        <w:tabs>
          <w:tab w:val="left" w:pos="707"/>
        </w:tabs>
        <w:suppressAutoHyphens/>
        <w:spacing w:after="40" w:line="100" w:lineRule="atLeast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3F1FF5">
        <w:rPr>
          <w:rFonts w:ascii="Times New Roman" w:hAnsi="Times New Roman" w:cs="Times New Roman"/>
          <w:bCs/>
          <w:color w:val="auto"/>
          <w:sz w:val="24"/>
          <w:szCs w:val="24"/>
        </w:rPr>
        <w:t>Adaptable to all situation</w:t>
      </w:r>
    </w:p>
    <w:p w:rsidR="00CB08AC" w:rsidRPr="003F1FF5" w:rsidRDefault="00CB08AC" w:rsidP="00CB08AC">
      <w:pPr>
        <w:pStyle w:val="BodyText"/>
        <w:widowControl w:val="0"/>
        <w:numPr>
          <w:ilvl w:val="0"/>
          <w:numId w:val="29"/>
        </w:numPr>
        <w:tabs>
          <w:tab w:val="left" w:pos="707"/>
        </w:tabs>
        <w:suppressAutoHyphens/>
        <w:spacing w:after="40" w:line="100" w:lineRule="atLeast"/>
        <w:jc w:val="both"/>
        <w:rPr>
          <w:rFonts w:ascii="Times New Roman" w:hAnsi="Times New Roman" w:cs="Times New Roman"/>
          <w:bCs/>
          <w:color w:val="auto"/>
          <w:sz w:val="24"/>
          <w:szCs w:val="24"/>
        </w:rPr>
      </w:pPr>
      <w:r w:rsidRPr="003F1FF5">
        <w:rPr>
          <w:rFonts w:ascii="Times New Roman" w:hAnsi="Times New Roman" w:cs="Times New Roman"/>
          <w:bCs/>
          <w:color w:val="auto"/>
          <w:sz w:val="24"/>
          <w:szCs w:val="24"/>
        </w:rPr>
        <w:t>Quick learner and efficient</w:t>
      </w:r>
    </w:p>
    <w:p w:rsidR="00CB08AC" w:rsidRDefault="00CB08AC" w:rsidP="00CB08AC">
      <w:pPr>
        <w:pStyle w:val="Heading1"/>
      </w:pPr>
      <w:r w:rsidRPr="00CB08AC">
        <w:t>Personal Details</w:t>
      </w:r>
    </w:p>
    <w:p w:rsidR="00CB08AC" w:rsidRPr="003F1FF5" w:rsidRDefault="00CB08AC" w:rsidP="00CB08AC">
      <w:pPr>
        <w:pStyle w:val="BodyText"/>
        <w:spacing w:line="10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3F1FF5">
        <w:rPr>
          <w:rFonts w:ascii="Times New Roman" w:hAnsi="Times New Roman" w:cs="Times New Roman"/>
          <w:color w:val="auto"/>
          <w:sz w:val="24"/>
          <w:szCs w:val="24"/>
        </w:rPr>
        <w:t xml:space="preserve">Father`s Name:       </w:t>
      </w:r>
      <w:proofErr w:type="spellStart"/>
      <w:r w:rsidRPr="003F1FF5">
        <w:rPr>
          <w:rFonts w:ascii="Times New Roman" w:hAnsi="Times New Roman" w:cs="Times New Roman"/>
          <w:color w:val="auto"/>
          <w:sz w:val="24"/>
          <w:szCs w:val="24"/>
          <w:lang w:val="en-GB"/>
        </w:rPr>
        <w:t>Mr.R.</w:t>
      </w:r>
      <w:proofErr w:type="gramStart"/>
      <w:r w:rsidRPr="003F1FF5">
        <w:rPr>
          <w:rFonts w:ascii="Times New Roman" w:hAnsi="Times New Roman" w:cs="Times New Roman"/>
          <w:color w:val="auto"/>
          <w:sz w:val="24"/>
          <w:szCs w:val="24"/>
          <w:lang w:val="en-GB"/>
        </w:rPr>
        <w:t>D.Choudhary</w:t>
      </w:r>
      <w:proofErr w:type="spellEnd"/>
      <w:proofErr w:type="gramEnd"/>
    </w:p>
    <w:p w:rsidR="00CB08AC" w:rsidRPr="003F1FF5" w:rsidRDefault="00CB08AC" w:rsidP="00CB08AC">
      <w:pPr>
        <w:pStyle w:val="BodyText"/>
        <w:spacing w:line="100" w:lineRule="atLeast"/>
        <w:rPr>
          <w:rFonts w:ascii="Times New Roman" w:hAnsi="Times New Roman" w:cs="Times New Roman"/>
          <w:color w:val="auto"/>
          <w:sz w:val="24"/>
          <w:szCs w:val="24"/>
        </w:rPr>
      </w:pPr>
      <w:r w:rsidRPr="003F1FF5">
        <w:rPr>
          <w:rFonts w:ascii="Times New Roman" w:hAnsi="Times New Roman" w:cs="Times New Roman"/>
          <w:color w:val="auto"/>
          <w:sz w:val="24"/>
          <w:szCs w:val="24"/>
        </w:rPr>
        <w:t xml:space="preserve">Mother`s Name:     Mrs. </w:t>
      </w:r>
      <w:proofErr w:type="spellStart"/>
      <w:r w:rsidRPr="003F1FF5">
        <w:rPr>
          <w:rFonts w:ascii="Times New Roman" w:hAnsi="Times New Roman" w:cs="Times New Roman"/>
          <w:color w:val="auto"/>
          <w:sz w:val="24"/>
          <w:szCs w:val="24"/>
        </w:rPr>
        <w:t>Champa</w:t>
      </w:r>
      <w:proofErr w:type="spellEnd"/>
      <w:r w:rsidRPr="003F1FF5">
        <w:rPr>
          <w:rFonts w:ascii="Times New Roman" w:hAnsi="Times New Roman" w:cs="Times New Roman"/>
          <w:color w:val="auto"/>
          <w:sz w:val="24"/>
          <w:szCs w:val="24"/>
        </w:rPr>
        <w:t xml:space="preserve"> Devi</w:t>
      </w:r>
    </w:p>
    <w:p w:rsidR="00CB08AC" w:rsidRPr="003F1FF5" w:rsidRDefault="00CB08AC" w:rsidP="00CB08AC">
      <w:pPr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r w:rsidRPr="003F1FF5">
        <w:rPr>
          <w:rFonts w:ascii="Times New Roman" w:hAnsi="Times New Roman" w:cs="Times New Roman"/>
          <w:color w:val="auto"/>
          <w:sz w:val="24"/>
          <w:szCs w:val="24"/>
        </w:rPr>
        <w:t>Dat</w:t>
      </w:r>
      <w:r w:rsidR="003F1FF5" w:rsidRPr="003F1FF5">
        <w:rPr>
          <w:rFonts w:ascii="Times New Roman" w:hAnsi="Times New Roman" w:cs="Times New Roman"/>
          <w:color w:val="auto"/>
          <w:sz w:val="24"/>
          <w:szCs w:val="24"/>
        </w:rPr>
        <w:t>e of Birth:          28-dec-1994</w:t>
      </w:r>
    </w:p>
    <w:p w:rsidR="00CB08AC" w:rsidRPr="003F1FF5" w:rsidRDefault="00CB08AC" w:rsidP="00CB08AC">
      <w:pPr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r w:rsidRPr="003F1FF5">
        <w:rPr>
          <w:rFonts w:ascii="Times New Roman" w:hAnsi="Times New Roman" w:cs="Times New Roman"/>
          <w:color w:val="auto"/>
          <w:sz w:val="24"/>
          <w:szCs w:val="24"/>
        </w:rPr>
        <w:t>Language known:   Hindi and English.</w:t>
      </w:r>
    </w:p>
    <w:p w:rsidR="00CB08AC" w:rsidRPr="003F1FF5" w:rsidRDefault="00CB08AC" w:rsidP="00CB08AC">
      <w:pPr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r w:rsidRPr="003F1FF5">
        <w:rPr>
          <w:rFonts w:ascii="Times New Roman" w:hAnsi="Times New Roman" w:cs="Times New Roman"/>
          <w:color w:val="auto"/>
          <w:sz w:val="24"/>
          <w:szCs w:val="24"/>
        </w:rPr>
        <w:t xml:space="preserve">Permanent address: NTPC colony, T.T.S Type 1/64 </w:t>
      </w:r>
      <w:proofErr w:type="spellStart"/>
      <w:r w:rsidRPr="003F1FF5">
        <w:rPr>
          <w:rFonts w:ascii="Times New Roman" w:hAnsi="Times New Roman" w:cs="Times New Roman"/>
          <w:color w:val="auto"/>
          <w:sz w:val="24"/>
          <w:szCs w:val="24"/>
        </w:rPr>
        <w:t>Vindhyanagar</w:t>
      </w:r>
      <w:proofErr w:type="spellEnd"/>
      <w:r w:rsidRPr="003F1FF5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proofErr w:type="gramStart"/>
      <w:r w:rsidRPr="003F1FF5">
        <w:rPr>
          <w:rFonts w:ascii="Times New Roman" w:hAnsi="Times New Roman" w:cs="Times New Roman"/>
          <w:color w:val="auto"/>
          <w:sz w:val="24"/>
          <w:szCs w:val="24"/>
        </w:rPr>
        <w:t>singrauli</w:t>
      </w:r>
      <w:proofErr w:type="spellEnd"/>
      <w:r w:rsidRPr="003F1FF5">
        <w:rPr>
          <w:rFonts w:ascii="Times New Roman" w:hAnsi="Times New Roman" w:cs="Times New Roman"/>
          <w:color w:val="auto"/>
          <w:sz w:val="24"/>
          <w:szCs w:val="24"/>
        </w:rPr>
        <w:t>(</w:t>
      </w:r>
      <w:proofErr w:type="gramEnd"/>
      <w:r w:rsidRPr="003F1FF5">
        <w:rPr>
          <w:rFonts w:ascii="Times New Roman" w:hAnsi="Times New Roman" w:cs="Times New Roman"/>
          <w:color w:val="auto"/>
          <w:sz w:val="24"/>
          <w:szCs w:val="24"/>
        </w:rPr>
        <w:t>M.P).</w:t>
      </w:r>
    </w:p>
    <w:p w:rsidR="00CB08AC" w:rsidRPr="003F1FF5" w:rsidRDefault="00CB08AC" w:rsidP="00CB08AC">
      <w:pPr>
        <w:spacing w:after="40"/>
        <w:rPr>
          <w:rFonts w:ascii="Times New Roman" w:hAnsi="Times New Roman" w:cs="Times New Roman"/>
          <w:color w:val="auto"/>
          <w:sz w:val="24"/>
          <w:szCs w:val="24"/>
        </w:rPr>
      </w:pPr>
      <w:r w:rsidRPr="003F1FF5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           Pin code:486885</w:t>
      </w:r>
    </w:p>
    <w:p w:rsidR="00CB08AC" w:rsidRPr="00B74477" w:rsidRDefault="00CB08AC" w:rsidP="00CB08AC">
      <w:pPr>
        <w:spacing w:after="40"/>
        <w:rPr>
          <w:rFonts w:ascii="Times New Roman" w:hAnsi="Times New Roman" w:cs="Times New Roman"/>
          <w:color w:val="auto"/>
        </w:rPr>
      </w:pPr>
    </w:p>
    <w:p w:rsidR="001B29CF" w:rsidRDefault="001B29CF" w:rsidP="00B74477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b/>
          <w:color w:val="2A7B88" w:themeColor="accent1" w:themeShade="BF"/>
          <w:sz w:val="28"/>
          <w:szCs w:val="32"/>
        </w:rPr>
      </w:pPr>
    </w:p>
    <w:p w:rsidR="00B74477" w:rsidRPr="003C1CC4" w:rsidRDefault="00B74477" w:rsidP="00B74477">
      <w:pPr>
        <w:rPr>
          <w:rFonts w:ascii="Times New Roman" w:hAnsi="Times New Roman" w:cs="Times New Roman"/>
          <w:color w:val="auto"/>
        </w:rPr>
      </w:pPr>
      <w:proofErr w:type="gramStart"/>
      <w:r w:rsidRPr="003C1CC4">
        <w:rPr>
          <w:rFonts w:ascii="Times New Roman" w:hAnsi="Times New Roman" w:cs="Times New Roman"/>
          <w:color w:val="auto"/>
        </w:rPr>
        <w:t>DATE:_</w:t>
      </w:r>
      <w:proofErr w:type="gramEnd"/>
      <w:r w:rsidRPr="003C1CC4">
        <w:rPr>
          <w:rFonts w:ascii="Times New Roman" w:hAnsi="Times New Roman" w:cs="Times New Roman"/>
          <w:color w:val="auto"/>
        </w:rPr>
        <w:t xml:space="preserve">____________                                                 </w:t>
      </w:r>
      <w:r w:rsidR="006024D3">
        <w:rPr>
          <w:rFonts w:ascii="Times New Roman" w:hAnsi="Times New Roman" w:cs="Times New Roman"/>
          <w:color w:val="auto"/>
        </w:rPr>
        <w:t xml:space="preserve">                                                 </w:t>
      </w:r>
      <w:r w:rsidRPr="003C1CC4">
        <w:rPr>
          <w:rFonts w:ascii="Times New Roman" w:hAnsi="Times New Roman" w:cs="Times New Roman"/>
          <w:color w:val="auto"/>
        </w:rPr>
        <w:t xml:space="preserve">     SIGN:______________</w:t>
      </w:r>
    </w:p>
    <w:p w:rsidR="00B74477" w:rsidRPr="003C1CC4" w:rsidRDefault="00B74477" w:rsidP="00B74477">
      <w:pPr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 w:rsidR="00B74477" w:rsidRPr="001B29CF" w:rsidRDefault="00B74477" w:rsidP="00B74477">
      <w:pPr>
        <w:pStyle w:val="ListBullet"/>
        <w:numPr>
          <w:ilvl w:val="0"/>
          <w:numId w:val="0"/>
        </w:numPr>
      </w:pPr>
    </w:p>
    <w:sectPr w:rsidR="00B74477" w:rsidRPr="001B29CF" w:rsidSect="0040533E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F5E" w:rsidRDefault="00163F5E">
      <w:pPr>
        <w:spacing w:after="0"/>
      </w:pPr>
      <w:r>
        <w:separator/>
      </w:r>
    </w:p>
  </w:endnote>
  <w:endnote w:type="continuationSeparator" w:id="0">
    <w:p w:rsidR="00163F5E" w:rsidRDefault="00163F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053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F5E" w:rsidRDefault="00163F5E">
      <w:pPr>
        <w:spacing w:after="0"/>
      </w:pPr>
      <w:r>
        <w:separator/>
      </w:r>
    </w:p>
  </w:footnote>
  <w:footnote w:type="continuationSeparator" w:id="0">
    <w:p w:rsidR="00163F5E" w:rsidRDefault="00163F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184536"/>
    <w:multiLevelType w:val="hybridMultilevel"/>
    <w:tmpl w:val="BF6297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0D51E5F"/>
    <w:multiLevelType w:val="hybridMultilevel"/>
    <w:tmpl w:val="B980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E91BAA"/>
    <w:multiLevelType w:val="hybridMultilevel"/>
    <w:tmpl w:val="212AD4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5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5E63B04"/>
    <w:multiLevelType w:val="hybridMultilevel"/>
    <w:tmpl w:val="985690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DF1590D"/>
    <w:multiLevelType w:val="hybridMultilevel"/>
    <w:tmpl w:val="D0BE99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2E6BA3"/>
    <w:multiLevelType w:val="hybridMultilevel"/>
    <w:tmpl w:val="29E6A5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3C554E"/>
    <w:multiLevelType w:val="hybridMultilevel"/>
    <w:tmpl w:val="C62E8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320119C7"/>
    <w:multiLevelType w:val="hybridMultilevel"/>
    <w:tmpl w:val="2BBC59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3F7123A"/>
    <w:multiLevelType w:val="hybridMultilevel"/>
    <w:tmpl w:val="B9707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C10418"/>
    <w:multiLevelType w:val="hybridMultilevel"/>
    <w:tmpl w:val="9DD69A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0B0820"/>
    <w:multiLevelType w:val="hybridMultilevel"/>
    <w:tmpl w:val="C568B7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59DD2E2C"/>
    <w:multiLevelType w:val="hybridMultilevel"/>
    <w:tmpl w:val="F4C01A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53479C"/>
    <w:multiLevelType w:val="hybridMultilevel"/>
    <w:tmpl w:val="DE54EB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641397"/>
    <w:multiLevelType w:val="hybridMultilevel"/>
    <w:tmpl w:val="7474E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9D7F4D"/>
    <w:multiLevelType w:val="hybridMultilevel"/>
    <w:tmpl w:val="1A4C4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4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7"/>
  </w:num>
  <w:num w:numId="16">
    <w:abstractNumId w:val="15"/>
  </w:num>
  <w:num w:numId="17">
    <w:abstractNumId w:val="23"/>
  </w:num>
  <w:num w:numId="18">
    <w:abstractNumId w:val="13"/>
  </w:num>
  <w:num w:numId="19">
    <w:abstractNumId w:val="34"/>
  </w:num>
  <w:num w:numId="20">
    <w:abstractNumId w:val="28"/>
  </w:num>
  <w:num w:numId="21">
    <w:abstractNumId w:val="14"/>
  </w:num>
  <w:num w:numId="22">
    <w:abstractNumId w:val="22"/>
  </w:num>
  <w:num w:numId="23">
    <w:abstractNumId w:val="33"/>
  </w:num>
  <w:num w:numId="24">
    <w:abstractNumId w:val="18"/>
  </w:num>
  <w:num w:numId="25">
    <w:abstractNumId w:val="12"/>
  </w:num>
  <w:num w:numId="26">
    <w:abstractNumId w:val="17"/>
  </w:num>
  <w:num w:numId="27">
    <w:abstractNumId w:val="25"/>
  </w:num>
  <w:num w:numId="28">
    <w:abstractNumId w:val="24"/>
  </w:num>
  <w:num w:numId="29">
    <w:abstractNumId w:val="31"/>
  </w:num>
  <w:num w:numId="30">
    <w:abstractNumId w:val="11"/>
  </w:num>
  <w:num w:numId="31">
    <w:abstractNumId w:val="29"/>
  </w:num>
  <w:num w:numId="32">
    <w:abstractNumId w:val="19"/>
  </w:num>
  <w:num w:numId="33">
    <w:abstractNumId w:val="30"/>
  </w:num>
  <w:num w:numId="34">
    <w:abstractNumId w:val="32"/>
  </w:num>
  <w:num w:numId="35">
    <w:abstractNumId w:val="10"/>
  </w:num>
  <w:num w:numId="36">
    <w:abstractNumId w:val="26"/>
  </w:num>
  <w:num w:numId="37">
    <w:abstractNumId w:val="21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8AC"/>
    <w:rsid w:val="000A4F59"/>
    <w:rsid w:val="00141A4C"/>
    <w:rsid w:val="00163F5E"/>
    <w:rsid w:val="001B29CF"/>
    <w:rsid w:val="0028220F"/>
    <w:rsid w:val="00356C14"/>
    <w:rsid w:val="00396881"/>
    <w:rsid w:val="003F1FF5"/>
    <w:rsid w:val="0040533E"/>
    <w:rsid w:val="00450558"/>
    <w:rsid w:val="006024D3"/>
    <w:rsid w:val="00617B26"/>
    <w:rsid w:val="006270A9"/>
    <w:rsid w:val="00675956"/>
    <w:rsid w:val="00681034"/>
    <w:rsid w:val="00816216"/>
    <w:rsid w:val="0087734B"/>
    <w:rsid w:val="009D5933"/>
    <w:rsid w:val="00B74477"/>
    <w:rsid w:val="00BD768D"/>
    <w:rsid w:val="00C61F8E"/>
    <w:rsid w:val="00C83F18"/>
    <w:rsid w:val="00CB08AC"/>
    <w:rsid w:val="00E65C25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64DA7"/>
  <w15:chartTrackingRefBased/>
  <w15:docId w15:val="{B9C3A7D2-C537-4D2A-B5E2-618BA0DF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B08A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B08AC"/>
  </w:style>
  <w:style w:type="paragraph" w:styleId="ListParagraph">
    <w:name w:val="List Paragraph"/>
    <w:basedOn w:val="Normal"/>
    <w:uiPriority w:val="34"/>
    <w:qFormat/>
    <w:rsid w:val="00CB08AC"/>
    <w:pPr>
      <w:spacing w:after="0"/>
      <w:ind w:left="720"/>
      <w:contextualSpacing/>
    </w:pPr>
    <w:rPr>
      <w:rFonts w:ascii="Arial" w:eastAsia="Times New Roman" w:hAnsi="Arial" w:cs="Arial"/>
      <w:color w:val="000000"/>
      <w:sz w:val="18"/>
      <w:szCs w:val="18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CB08A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B08AC"/>
  </w:style>
  <w:style w:type="paragraph" w:styleId="NormalWeb">
    <w:name w:val="Normal (Web)"/>
    <w:basedOn w:val="Normal"/>
    <w:rsid w:val="00CB08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CB08AC"/>
    <w:pPr>
      <w:spacing w:after="0"/>
    </w:pPr>
    <w:rPr>
      <w:rFonts w:eastAsiaTheme="minorHAnsi"/>
      <w:color w:val="auto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malachoudhary201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rmalaChoudhary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EF2576620984F9F91BADAA27F913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9EB383-98AB-4151-8E73-687221F7C29F}"/>
      </w:docPartPr>
      <w:docPartBody>
        <w:p w:rsidR="00901986" w:rsidRDefault="00E046FE">
          <w:pPr>
            <w:pStyle w:val="BEF2576620984F9F91BADAA27F913719"/>
          </w:pPr>
          <w:r>
            <w:t>Objective</w:t>
          </w:r>
        </w:p>
      </w:docPartBody>
    </w:docPart>
    <w:docPart>
      <w:docPartPr>
        <w:name w:val="F5E6041E446B4752A7C67F5B95FFC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0A746A-2057-4543-9BC8-D37F19B1BD39}"/>
      </w:docPartPr>
      <w:docPartBody>
        <w:p w:rsidR="00901986" w:rsidRDefault="00E046FE">
          <w:pPr>
            <w:pStyle w:val="F5E6041E446B4752A7C67F5B95FFCD43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FE"/>
    <w:rsid w:val="00311ACA"/>
    <w:rsid w:val="00611B88"/>
    <w:rsid w:val="00901986"/>
    <w:rsid w:val="00E0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33CAF0EC984E32B192FCA7290DEA07">
    <w:name w:val="EC33CAF0EC984E32B192FCA7290DEA07"/>
  </w:style>
  <w:style w:type="paragraph" w:customStyle="1" w:styleId="586DFEB9D3454F9DA68BB70DB6FAF4D1">
    <w:name w:val="586DFEB9D3454F9DA68BB70DB6FAF4D1"/>
  </w:style>
  <w:style w:type="paragraph" w:customStyle="1" w:styleId="5743C71AEB1C4179BB3E11BB05A6ADCB">
    <w:name w:val="5743C71AEB1C4179BB3E11BB05A6ADCB"/>
  </w:style>
  <w:style w:type="paragraph" w:customStyle="1" w:styleId="A8B75D632C144646B9FCB171B295A4CA">
    <w:name w:val="A8B75D632C144646B9FCB171B295A4CA"/>
  </w:style>
  <w:style w:type="paragraph" w:customStyle="1" w:styleId="BEF2576620984F9F91BADAA27F913719">
    <w:name w:val="BEF2576620984F9F91BADAA27F913719"/>
  </w:style>
  <w:style w:type="paragraph" w:customStyle="1" w:styleId="D67B3695BBBF4A949C9A255213A34655">
    <w:name w:val="D67B3695BBBF4A949C9A255213A34655"/>
  </w:style>
  <w:style w:type="paragraph" w:customStyle="1" w:styleId="21BBAD46C9F447B29AC414EC91423EAB">
    <w:name w:val="21BBAD46C9F447B29AC414EC91423EAB"/>
  </w:style>
  <w:style w:type="paragraph" w:customStyle="1" w:styleId="726E76A59B9B4AD7A1A0329E65D2F53E">
    <w:name w:val="726E76A59B9B4AD7A1A0329E65D2F53E"/>
  </w:style>
  <w:style w:type="paragraph" w:customStyle="1" w:styleId="DC791A07A3364CA6AB2C979B77F509E4">
    <w:name w:val="DC791A07A3364CA6AB2C979B77F509E4"/>
  </w:style>
  <w:style w:type="paragraph" w:customStyle="1" w:styleId="CEB34BBCE73445608CF8A65F2FA5C1C0">
    <w:name w:val="CEB34BBCE73445608CF8A65F2FA5C1C0"/>
  </w:style>
  <w:style w:type="paragraph" w:customStyle="1" w:styleId="C068FCAF8617434E8AD141B8530DBEB1">
    <w:name w:val="C068FCAF8617434E8AD141B8530DBEB1"/>
  </w:style>
  <w:style w:type="paragraph" w:customStyle="1" w:styleId="22EF63C504A341168550C3A0493704AB">
    <w:name w:val="22EF63C504A341168550C3A0493704AB"/>
  </w:style>
  <w:style w:type="paragraph" w:customStyle="1" w:styleId="74EE14D4B27347C5927A17FC769B55FB">
    <w:name w:val="74EE14D4B27347C5927A17FC769B55FB"/>
  </w:style>
  <w:style w:type="paragraph" w:customStyle="1" w:styleId="E35ADD550EB245CBAC962EBEDB7F462E">
    <w:name w:val="E35ADD550EB245CBAC962EBEDB7F462E"/>
  </w:style>
  <w:style w:type="paragraph" w:customStyle="1" w:styleId="ABEF6BA8779944FBA0A20EB06BB69BDF">
    <w:name w:val="ABEF6BA8779944FBA0A20EB06BB69BDF"/>
  </w:style>
  <w:style w:type="paragraph" w:customStyle="1" w:styleId="F5E6041E446B4752A7C67F5B95FFCD43">
    <w:name w:val="F5E6041E446B4752A7C67F5B95FFCD43"/>
  </w:style>
  <w:style w:type="paragraph" w:customStyle="1" w:styleId="08D4AFA26691499F8E409A90DFA720F0">
    <w:name w:val="08D4AFA26691499F8E409A90DFA720F0"/>
  </w:style>
  <w:style w:type="paragraph" w:customStyle="1" w:styleId="A22BED5AF1714B5CB850DFA4110C05D2">
    <w:name w:val="A22BED5AF1714B5CB850DFA4110C05D2"/>
  </w:style>
  <w:style w:type="paragraph" w:customStyle="1" w:styleId="86AAA4A60F3A438D883620CCCA3B035B">
    <w:name w:val="86AAA4A60F3A438D883620CCCA3B035B"/>
  </w:style>
  <w:style w:type="paragraph" w:customStyle="1" w:styleId="8BE0B70739354C5E9FFE9F222D123669">
    <w:name w:val="8BE0B70739354C5E9FFE9F222D123669"/>
  </w:style>
  <w:style w:type="paragraph" w:customStyle="1" w:styleId="96CA1C4947C34770BE0B0660C463972A">
    <w:name w:val="96CA1C4947C34770BE0B0660C463972A"/>
  </w:style>
  <w:style w:type="paragraph" w:customStyle="1" w:styleId="938793EDB362404EB7AC9B3D2D5CDF51">
    <w:name w:val="938793EDB362404EB7AC9B3D2D5CDF51"/>
  </w:style>
  <w:style w:type="paragraph" w:customStyle="1" w:styleId="B918E1E9AD3F434180043816283E7F8B">
    <w:name w:val="B918E1E9AD3F434180043816283E7F8B"/>
  </w:style>
  <w:style w:type="paragraph" w:customStyle="1" w:styleId="82789468942240D28A7B8736557C9227">
    <w:name w:val="82789468942240D28A7B8736557C9227"/>
  </w:style>
  <w:style w:type="paragraph" w:customStyle="1" w:styleId="9485A1DFD77540898CF32EB8CADC2A31">
    <w:name w:val="9485A1DFD77540898CF32EB8CADC2A31"/>
  </w:style>
  <w:style w:type="paragraph" w:customStyle="1" w:styleId="BE92BECF797E48A7AE5E0B1B42EE3B69">
    <w:name w:val="BE92BECF797E48A7AE5E0B1B42EE3B69"/>
  </w:style>
  <w:style w:type="paragraph" w:customStyle="1" w:styleId="EB8334F4FFEF4D1699C31020BC635BBF">
    <w:name w:val="EB8334F4FFEF4D1699C31020BC635BBF"/>
  </w:style>
  <w:style w:type="paragraph" w:customStyle="1" w:styleId="587958C700394DD9A47AFD13A01ED468">
    <w:name w:val="587958C700394DD9A47AFD13A01ED468"/>
  </w:style>
  <w:style w:type="paragraph" w:customStyle="1" w:styleId="39F2208FB0D14AA29961A5C195A790D3">
    <w:name w:val="39F2208FB0D14AA29961A5C195A790D3"/>
  </w:style>
  <w:style w:type="paragraph" w:customStyle="1" w:styleId="F0E0A3C1881A4AA0B9CE13B9B3230BE9">
    <w:name w:val="F0E0A3C1881A4AA0B9CE13B9B3230BE9"/>
  </w:style>
  <w:style w:type="paragraph" w:customStyle="1" w:styleId="AAA0608862D1481C8AC898C509AD995C">
    <w:name w:val="AAA0608862D1481C8AC898C509AD995C"/>
  </w:style>
  <w:style w:type="paragraph" w:customStyle="1" w:styleId="9EB6A61A3DB94EA3885EAB37E61B015C">
    <w:name w:val="9EB6A61A3DB94EA3885EAB37E61B015C"/>
  </w:style>
  <w:style w:type="paragraph" w:customStyle="1" w:styleId="7C174A777A3B4682849D26C65FD6952C">
    <w:name w:val="7C174A777A3B4682849D26C65FD695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C1C5A-F044-4974-94DD-2A96FDD54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1401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NirmalaChoudhary</dc:creator>
  <cp:keywords/>
  <cp:lastModifiedBy>NirmalaChoudhary</cp:lastModifiedBy>
  <cp:revision>3</cp:revision>
  <dcterms:created xsi:type="dcterms:W3CDTF">2016-11-25T14:36:00Z</dcterms:created>
  <dcterms:modified xsi:type="dcterms:W3CDTF">2016-11-26T14:59:00Z</dcterms:modified>
  <cp:version/>
</cp:coreProperties>
</file>